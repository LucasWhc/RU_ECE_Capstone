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4C0D" w:rsidRDefault="00D36AFC">
      <w:pPr>
        <w:pStyle w:val="Heading1"/>
      </w:pPr>
      <w:r>
        <w:t>Music Maker- Music Trans</w:t>
      </w:r>
      <w:r w:rsidR="005E6185">
        <w:t>cription</w:t>
      </w:r>
    </w:p>
    <w:p w:rsidR="00D36AFC" w:rsidRDefault="00D36AFC" w:rsidP="00D36AFC">
      <w:pPr>
        <w:pStyle w:val="ListBullet"/>
        <w:numPr>
          <w:ilvl w:val="0"/>
          <w:numId w:val="0"/>
        </w:numPr>
        <w:ind w:left="432" w:hanging="432"/>
      </w:pPr>
      <w:r>
        <w:t>Motivation</w:t>
      </w:r>
    </w:p>
    <w:p w:rsidR="00F24C0D" w:rsidRDefault="00D36AFC" w:rsidP="00D36AFC">
      <w:pPr>
        <w:pStyle w:val="ListBullet"/>
      </w:pPr>
      <w:r>
        <w:t>M</w:t>
      </w:r>
      <w:r w:rsidRPr="00D36AFC">
        <w:t>usical transcriptions have been written by hand, which is time</w:t>
      </w:r>
      <w:r>
        <w:t>-</w:t>
      </w:r>
      <w:r w:rsidRPr="00D36AFC">
        <w:t>consuming and requires musical education.</w:t>
      </w:r>
    </w:p>
    <w:p w:rsidR="00D36AFC" w:rsidRDefault="00D36AFC" w:rsidP="00D36AFC">
      <w:pPr>
        <w:pStyle w:val="ListBullet"/>
      </w:pPr>
      <w:r>
        <w:rPr>
          <w:lang w:eastAsia="zh-CN"/>
        </w:rPr>
        <w:t>Some rhyme that suddenly come into our mind is hard to record</w:t>
      </w:r>
    </w:p>
    <w:p w:rsidR="00D36AFC" w:rsidRDefault="00D36AFC" w:rsidP="00D36AFC">
      <w:pPr>
        <w:pStyle w:val="ListBullet"/>
      </w:pPr>
      <w:r>
        <w:rPr>
          <w:lang w:eastAsia="zh-CN"/>
        </w:rPr>
        <w:t>Find a way to let everyone be able to “write” music, and make the transcription process easier by computing instead of writing by hand</w:t>
      </w:r>
    </w:p>
    <w:p w:rsidR="00D36AFC" w:rsidRDefault="00D36AFC" w:rsidP="00D36AFC">
      <w:pPr>
        <w:pStyle w:val="ListBullet"/>
      </w:pPr>
      <w:r>
        <w:t>Few works have developed into applications</w:t>
      </w:r>
    </w:p>
    <w:p w:rsidR="00D36AFC" w:rsidRDefault="00D36AFC" w:rsidP="00D36AFC">
      <w:pPr>
        <w:pStyle w:val="ListBullet"/>
        <w:numPr>
          <w:ilvl w:val="0"/>
          <w:numId w:val="0"/>
        </w:numPr>
        <w:ind w:left="432" w:hanging="432"/>
      </w:pPr>
    </w:p>
    <w:p w:rsidR="00D36AFC" w:rsidRDefault="00D36AFC" w:rsidP="00D36AFC">
      <w:pPr>
        <w:pStyle w:val="ListBullet"/>
        <w:numPr>
          <w:ilvl w:val="0"/>
          <w:numId w:val="0"/>
        </w:numPr>
        <w:ind w:left="432" w:hanging="432"/>
      </w:pPr>
      <w:r>
        <w:t>Scope of Work</w:t>
      </w:r>
      <w:r w:rsidR="005E6185">
        <w:t>- mainly divided into 4 parts</w:t>
      </w:r>
    </w:p>
    <w:p w:rsidR="00D36AFC" w:rsidRDefault="005E6185" w:rsidP="00D36AFC">
      <w:pPr>
        <w:pStyle w:val="ListBullet"/>
      </w:pPr>
      <w:r>
        <w:t>Audio data fetching and preprocessing</w:t>
      </w:r>
    </w:p>
    <w:p w:rsidR="005E6185" w:rsidRDefault="005E6185" w:rsidP="005E6185">
      <w:pPr>
        <w:pStyle w:val="ListBullet"/>
      </w:pPr>
      <w:r>
        <w:t>Music Transcription (Simple Piano Music)- Create MIDI file based on the audio</w:t>
      </w:r>
    </w:p>
    <w:p w:rsidR="005E6185" w:rsidRDefault="005E6185" w:rsidP="005E6185">
      <w:pPr>
        <w:pStyle w:val="ListBullet"/>
      </w:pPr>
      <w:r>
        <w:t>Write it into music sheet</w:t>
      </w:r>
    </w:p>
    <w:p w:rsidR="005E6185" w:rsidRDefault="005E6185" w:rsidP="005E6185">
      <w:pPr>
        <w:pStyle w:val="ListBullet"/>
      </w:pPr>
      <w:r>
        <w:t>Improve the system- Make the system can transcript more complex audio</w:t>
      </w:r>
      <w:r w:rsidR="00E9392F">
        <w:t xml:space="preserve">, recognize different instruments or human voices, </w:t>
      </w:r>
      <w:r w:rsidR="00E9392F">
        <w:rPr>
          <w:lang w:eastAsia="zh-CN"/>
        </w:rPr>
        <w:t xml:space="preserve">transcript real time audio, </w:t>
      </w:r>
      <w:r w:rsidR="00E9392F">
        <w:rPr>
          <w:rFonts w:hint="eastAsia"/>
          <w:lang w:eastAsia="zh-CN"/>
        </w:rPr>
        <w:t>i</w:t>
      </w:r>
      <w:r w:rsidR="00E9392F">
        <w:t>mprove the performance of algorithm</w:t>
      </w:r>
    </w:p>
    <w:p w:rsidR="00E9392F" w:rsidRDefault="00E9392F" w:rsidP="00E9392F">
      <w:pPr>
        <w:pStyle w:val="ListBullet"/>
        <w:numPr>
          <w:ilvl w:val="0"/>
          <w:numId w:val="0"/>
        </w:numPr>
        <w:ind w:left="432" w:hanging="432"/>
      </w:pPr>
    </w:p>
    <w:p w:rsidR="00E9392F" w:rsidRDefault="00E9392F" w:rsidP="00E9392F">
      <w:pPr>
        <w:pStyle w:val="ListBullet"/>
        <w:numPr>
          <w:ilvl w:val="0"/>
          <w:numId w:val="0"/>
        </w:numPr>
        <w:ind w:left="432" w:hanging="432"/>
      </w:pPr>
      <w:r>
        <w:t>Progress</w:t>
      </w:r>
    </w:p>
    <w:p w:rsidR="00E9392F" w:rsidRDefault="00E9392F" w:rsidP="00E9392F">
      <w:pPr>
        <w:pStyle w:val="ListBullet"/>
      </w:pPr>
      <w:r>
        <w:t>Successfully fetch the audio by computer</w:t>
      </w:r>
    </w:p>
    <w:p w:rsidR="00E9392F" w:rsidRDefault="00E9392F" w:rsidP="00E9392F">
      <w:pPr>
        <w:pStyle w:val="ListBullet"/>
      </w:pPr>
      <w:r>
        <w:t>Get start with developing the</w:t>
      </w:r>
      <w:bookmarkStart w:id="0" w:name="_GoBack"/>
      <w:bookmarkEnd w:id="0"/>
      <w:r>
        <w:t xml:space="preserve"> Android application</w:t>
      </w:r>
    </w:p>
    <w:p w:rsidR="00D36AFC" w:rsidRDefault="00D36AFC" w:rsidP="00D36AFC">
      <w:pPr>
        <w:pStyle w:val="ListBullet"/>
        <w:numPr>
          <w:ilvl w:val="0"/>
          <w:numId w:val="0"/>
        </w:numPr>
      </w:pPr>
    </w:p>
    <w:sectPr w:rsidR="00D36AFC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0B2B" w:rsidRDefault="00670B2B">
      <w:r>
        <w:separator/>
      </w:r>
    </w:p>
    <w:p w:rsidR="00670B2B" w:rsidRDefault="00670B2B"/>
  </w:endnote>
  <w:endnote w:type="continuationSeparator" w:id="0">
    <w:p w:rsidR="00670B2B" w:rsidRDefault="00670B2B">
      <w:r>
        <w:continuationSeparator/>
      </w:r>
    </w:p>
    <w:p w:rsidR="00670B2B" w:rsidRDefault="00670B2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24C0D" w:rsidRDefault="00670B2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0B2B" w:rsidRDefault="00670B2B">
      <w:r>
        <w:separator/>
      </w:r>
    </w:p>
    <w:p w:rsidR="00670B2B" w:rsidRDefault="00670B2B"/>
  </w:footnote>
  <w:footnote w:type="continuationSeparator" w:id="0">
    <w:p w:rsidR="00670B2B" w:rsidRDefault="00670B2B">
      <w:r>
        <w:continuationSeparator/>
      </w:r>
    </w:p>
    <w:p w:rsidR="00670B2B" w:rsidRDefault="00670B2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03DA1276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A605EA"/>
    <w:multiLevelType w:val="hybridMultilevel"/>
    <w:tmpl w:val="0A387F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AFC"/>
    <w:rsid w:val="005E6185"/>
    <w:rsid w:val="00670B2B"/>
    <w:rsid w:val="00D36AFC"/>
    <w:rsid w:val="00E9392F"/>
    <w:rsid w:val="00F2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3FFC97"/>
  <w15:chartTrackingRefBased/>
  <w15:docId w15:val="{1548C936-212F-C94E-91D1-2AC59FA00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f/Library/Containers/com.microsoft.Word/Data/Library/Application%20Support/Microsoft/Office/16.0/DTS/en-US%7bC14F4F11-C1EC-E74B-A5AF-2E733B46E170%7d/%7bD0463BE7-B4E2-5C45-B8DE-AA87B3ACF1B1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22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 斯凡</dc:creator>
  <cp:keywords/>
  <dc:description/>
  <cp:lastModifiedBy>袁 斯凡</cp:lastModifiedBy>
  <cp:revision>1</cp:revision>
  <dcterms:created xsi:type="dcterms:W3CDTF">2020-02-12T19:14:00Z</dcterms:created>
  <dcterms:modified xsi:type="dcterms:W3CDTF">2020-02-12T19:41:00Z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